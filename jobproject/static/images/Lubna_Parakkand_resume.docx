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E615" w14:textId="292670CF" w:rsidR="00A274EB" w:rsidRPr="00712E65" w:rsidRDefault="00053AA6" w:rsidP="00A274EB">
      <w:pPr>
        <w:pStyle w:val="Heading1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28419" wp14:editId="77115919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5821680" cy="30480"/>
                <wp:effectExtent l="0" t="0" r="26670" b="26670"/>
                <wp:wrapNone/>
                <wp:docPr id="8782472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F2BC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85pt" to="458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274EB" w:rsidRPr="00712E65">
        <w:rPr>
          <w:rFonts w:ascii="Arial" w:hAnsi="Arial" w:cs="Arial"/>
          <w:sz w:val="32"/>
        </w:rPr>
        <w:t>Lubna Parakkandi</w:t>
      </w:r>
    </w:p>
    <w:p w14:paraId="72930900" w14:textId="534FFF7B" w:rsidR="00F41BEE" w:rsidRPr="00712E65" w:rsidRDefault="00A274EB" w:rsidP="00A274EB">
      <w:pPr>
        <w:rPr>
          <w:rFonts w:ascii="Arial" w:hAnsi="Arial" w:cs="Arial"/>
          <w:szCs w:val="20"/>
        </w:rPr>
      </w:pPr>
      <w:r w:rsidRPr="00712E65">
        <w:rPr>
          <w:rFonts w:ascii="Arial" w:hAnsi="Arial" w:cs="Arial"/>
          <w:szCs w:val="20"/>
        </w:rPr>
        <w:t>Email:</w:t>
      </w:r>
      <w:r w:rsidR="00F41BEE" w:rsidRPr="00712E65">
        <w:rPr>
          <w:rFonts w:ascii="Arial" w:hAnsi="Arial" w:cs="Arial"/>
          <w:szCs w:val="20"/>
        </w:rPr>
        <w:t xml:space="preserve"> </w:t>
      </w:r>
      <w:hyperlink r:id="rId11" w:history="1">
        <w:r w:rsidRPr="00712E65">
          <w:rPr>
            <w:rStyle w:val="Hyperlink"/>
            <w:rFonts w:ascii="Arial" w:hAnsi="Arial" w:cs="Arial"/>
            <w:szCs w:val="20"/>
          </w:rPr>
          <w:t>lubnalukman15@gmail.com</w:t>
        </w:r>
      </w:hyperlink>
    </w:p>
    <w:p w14:paraId="334B20C2" w14:textId="06B9BCC2" w:rsidR="00A274EB" w:rsidRPr="00712E65" w:rsidRDefault="00A274EB" w:rsidP="00A274EB">
      <w:pPr>
        <w:rPr>
          <w:rFonts w:ascii="Arial" w:hAnsi="Arial" w:cs="Arial"/>
          <w:szCs w:val="20"/>
        </w:rPr>
      </w:pPr>
      <w:r w:rsidRPr="00712E65">
        <w:rPr>
          <w:rFonts w:ascii="Arial" w:hAnsi="Arial" w:cs="Arial"/>
          <w:szCs w:val="20"/>
        </w:rPr>
        <w:t>Phone:00971563071230</w:t>
      </w:r>
    </w:p>
    <w:p w14:paraId="58B26A02" w14:textId="4D46701F" w:rsidR="00A274EB" w:rsidRPr="00712E65" w:rsidRDefault="00A274EB" w:rsidP="00A274EB">
      <w:pPr>
        <w:rPr>
          <w:rFonts w:ascii="Arial" w:hAnsi="Arial" w:cs="Arial"/>
          <w:szCs w:val="20"/>
        </w:rPr>
      </w:pPr>
      <w:r w:rsidRPr="00712E65">
        <w:rPr>
          <w:rFonts w:ascii="Arial" w:hAnsi="Arial" w:cs="Arial"/>
          <w:szCs w:val="20"/>
        </w:rPr>
        <w:t>Linkedin:Lubna Lukman</w:t>
      </w:r>
    </w:p>
    <w:p w14:paraId="0DCD40EF" w14:textId="77777777" w:rsidR="00003455" w:rsidRPr="00712E65" w:rsidRDefault="00003455" w:rsidP="00003455">
      <w:pPr>
        <w:rPr>
          <w:rFonts w:ascii="Arial" w:hAnsi="Arial" w:cs="Arial"/>
        </w:rPr>
      </w:pPr>
    </w:p>
    <w:p w14:paraId="1640D516" w14:textId="3BADC8C0" w:rsidR="00F41BEE" w:rsidRPr="00712E65" w:rsidRDefault="00A274EB" w:rsidP="006E0605">
      <w:pPr>
        <w:pStyle w:val="Heading1"/>
        <w:rPr>
          <w:rFonts w:ascii="Arial" w:hAnsi="Arial" w:cs="Arial"/>
        </w:rPr>
      </w:pPr>
      <w:r w:rsidRPr="00712E65">
        <w:rPr>
          <w:rFonts w:ascii="Arial" w:hAnsi="Arial" w:cs="Arial"/>
        </w:rPr>
        <w:t>Profile</w:t>
      </w:r>
    </w:p>
    <w:p w14:paraId="503B72AD" w14:textId="77777777" w:rsidR="00003455" w:rsidRPr="00712E65" w:rsidRDefault="00003455" w:rsidP="00003455">
      <w:pPr>
        <w:spacing w:line="168" w:lineRule="auto"/>
        <w:rPr>
          <w:rFonts w:ascii="Arial" w:hAnsi="Arial" w:cs="Arial"/>
          <w:sz w:val="10"/>
          <w:szCs w:val="12"/>
        </w:rPr>
      </w:pPr>
      <w:r w:rsidRPr="00712E65">
        <w:rPr>
          <w:rFonts w:ascii="Arial" w:hAnsi="Arial" w:cs="Arial"/>
          <w:noProof/>
          <w:sz w:val="10"/>
          <w:szCs w:val="12"/>
        </w:rPr>
        <mc:AlternateContent>
          <mc:Choice Requires="wps">
            <w:drawing>
              <wp:inline distT="0" distB="0" distL="0" distR="0" wp14:anchorId="533BA536" wp14:editId="323DE42E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86858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4981541" w14:textId="77777777" w:rsidR="00A274EB" w:rsidRPr="00A274EB" w:rsidRDefault="00A274EB" w:rsidP="00A274EB">
      <w:pPr>
        <w:rPr>
          <w:rFonts w:ascii="Arial" w:hAnsi="Arial" w:cs="Arial"/>
        </w:rPr>
      </w:pPr>
      <w:r w:rsidRPr="00A274EB">
        <w:rPr>
          <w:rFonts w:ascii="Arial" w:hAnsi="Arial" w:cs="Arial"/>
        </w:rPr>
        <w:t>Bachelor degree holder in Computer Applications with a focus on Python web development. Completed Python development course from Entri Elevate, showcasing proficiency in web development. Possess hands-on experience in developing projects. Career-focused individual with a passion for coding and a commitment to professional growth.</w:t>
      </w:r>
    </w:p>
    <w:p w14:paraId="13AB2DD8" w14:textId="13EABE94" w:rsidR="00F41BEE" w:rsidRPr="00712E65" w:rsidRDefault="00F41BEE" w:rsidP="009E3475">
      <w:pPr>
        <w:rPr>
          <w:rFonts w:ascii="Arial" w:hAnsi="Arial" w:cs="Arial"/>
        </w:rPr>
      </w:pPr>
    </w:p>
    <w:p w14:paraId="290A6687" w14:textId="77777777" w:rsidR="00003455" w:rsidRPr="00712E65" w:rsidRDefault="00003455" w:rsidP="009E3475">
      <w:pPr>
        <w:rPr>
          <w:rFonts w:ascii="Arial" w:hAnsi="Arial" w:cs="Arial"/>
        </w:rPr>
      </w:pPr>
    </w:p>
    <w:p w14:paraId="0F0BFF38" w14:textId="755F5E56" w:rsidR="00F41BEE" w:rsidRPr="00712E65" w:rsidRDefault="00A274EB" w:rsidP="006E0605">
      <w:pPr>
        <w:pStyle w:val="Heading1"/>
        <w:rPr>
          <w:rFonts w:ascii="Arial" w:hAnsi="Arial" w:cs="Arial"/>
        </w:rPr>
      </w:pPr>
      <w:r w:rsidRPr="00712E65">
        <w:rPr>
          <w:rFonts w:ascii="Arial" w:hAnsi="Arial" w:cs="Arial"/>
        </w:rPr>
        <w:t>Skills</w:t>
      </w:r>
    </w:p>
    <w:p w14:paraId="5A4AC755" w14:textId="77777777" w:rsidR="00003455" w:rsidRPr="00712E65" w:rsidRDefault="00003455" w:rsidP="00003455">
      <w:pPr>
        <w:spacing w:line="168" w:lineRule="auto"/>
        <w:rPr>
          <w:rFonts w:ascii="Arial" w:hAnsi="Arial" w:cs="Arial"/>
          <w:sz w:val="10"/>
          <w:szCs w:val="12"/>
        </w:rPr>
      </w:pPr>
      <w:r w:rsidRPr="00712E65">
        <w:rPr>
          <w:rFonts w:ascii="Arial" w:hAnsi="Arial" w:cs="Arial"/>
          <w:noProof/>
          <w:sz w:val="10"/>
          <w:szCs w:val="12"/>
        </w:rPr>
        <mc:AlternateContent>
          <mc:Choice Requires="wps">
            <w:drawing>
              <wp:inline distT="0" distB="0" distL="0" distR="0" wp14:anchorId="0B679134" wp14:editId="1F3A3F3A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A5D44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C762285" w14:textId="77777777" w:rsidR="00A274EB" w:rsidRPr="00712E65" w:rsidRDefault="00A274EB" w:rsidP="00712E6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23" w:color="E3E3E3"/>
          <w:right w:val="single" w:sz="2" w:space="0" w:color="E3E3E3"/>
        </w:pBdr>
        <w:tabs>
          <w:tab w:val="num" w:pos="720"/>
        </w:tabs>
        <w:spacing w:after="0"/>
        <w:rPr>
          <w:rFonts w:ascii="Arial" w:eastAsia="Times New Roman" w:hAnsi="Arial" w:cs="Arial"/>
          <w:szCs w:val="20"/>
          <w:lang w:val="en-AE" w:eastAsia="en-AE"/>
        </w:rPr>
      </w:pPr>
      <w:r w:rsidRPr="00712E65">
        <w:rPr>
          <w:rFonts w:ascii="Arial" w:eastAsia="Times New Roman" w:hAnsi="Arial" w:cs="Arial"/>
          <w:szCs w:val="20"/>
          <w:lang w:val="en-AE" w:eastAsia="en-AE"/>
        </w:rPr>
        <w:t>Proficient in Python programming language</w:t>
      </w:r>
    </w:p>
    <w:p w14:paraId="6B171D5C" w14:textId="77777777" w:rsidR="00A274EB" w:rsidRPr="00712E65" w:rsidRDefault="00A274EB" w:rsidP="00712E6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23" w:color="E3E3E3"/>
          <w:right w:val="single" w:sz="2" w:space="0" w:color="E3E3E3"/>
        </w:pBdr>
        <w:tabs>
          <w:tab w:val="num" w:pos="720"/>
        </w:tabs>
        <w:spacing w:after="0"/>
        <w:rPr>
          <w:rFonts w:ascii="Arial" w:eastAsia="Times New Roman" w:hAnsi="Arial" w:cs="Arial"/>
          <w:szCs w:val="20"/>
          <w:lang w:val="en-AE" w:eastAsia="en-AE"/>
        </w:rPr>
      </w:pPr>
      <w:r w:rsidRPr="00712E65">
        <w:rPr>
          <w:rFonts w:ascii="Arial" w:eastAsia="Times New Roman" w:hAnsi="Arial" w:cs="Arial"/>
          <w:szCs w:val="20"/>
          <w:lang w:val="en-AE" w:eastAsia="en-AE"/>
        </w:rPr>
        <w:t>Strong understanding of web development principles</w:t>
      </w:r>
    </w:p>
    <w:p w14:paraId="70CE327A" w14:textId="77777777" w:rsidR="00A274EB" w:rsidRPr="00712E65" w:rsidRDefault="00A274EB" w:rsidP="00712E6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23" w:color="E3E3E3"/>
          <w:right w:val="single" w:sz="2" w:space="0" w:color="E3E3E3"/>
        </w:pBdr>
        <w:tabs>
          <w:tab w:val="num" w:pos="720"/>
        </w:tabs>
        <w:spacing w:after="0"/>
        <w:rPr>
          <w:rFonts w:ascii="Arial" w:eastAsia="Times New Roman" w:hAnsi="Arial" w:cs="Arial"/>
          <w:szCs w:val="20"/>
          <w:lang w:val="en-AE" w:eastAsia="en-AE"/>
        </w:rPr>
      </w:pPr>
      <w:r w:rsidRPr="00712E65">
        <w:rPr>
          <w:rFonts w:ascii="Arial" w:eastAsia="Times New Roman" w:hAnsi="Arial" w:cs="Arial"/>
          <w:szCs w:val="20"/>
          <w:lang w:val="en-AE" w:eastAsia="en-AE"/>
        </w:rPr>
        <w:t>Experience with web frameworks like Django</w:t>
      </w:r>
    </w:p>
    <w:p w14:paraId="31736D6E" w14:textId="77777777" w:rsidR="00A274EB" w:rsidRPr="00712E65" w:rsidRDefault="00A274EB" w:rsidP="00712E6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23" w:color="E3E3E3"/>
          <w:right w:val="single" w:sz="2" w:space="0" w:color="E3E3E3"/>
        </w:pBdr>
        <w:tabs>
          <w:tab w:val="num" w:pos="720"/>
        </w:tabs>
        <w:spacing w:after="0"/>
        <w:rPr>
          <w:rFonts w:ascii="Arial" w:eastAsia="Times New Roman" w:hAnsi="Arial" w:cs="Arial"/>
          <w:szCs w:val="20"/>
          <w:lang w:val="en-AE" w:eastAsia="en-AE"/>
        </w:rPr>
      </w:pPr>
      <w:r w:rsidRPr="00712E65">
        <w:rPr>
          <w:rFonts w:ascii="Arial" w:eastAsia="Times New Roman" w:hAnsi="Arial" w:cs="Arial"/>
          <w:szCs w:val="20"/>
          <w:lang w:val="en-AE" w:eastAsia="en-AE"/>
        </w:rPr>
        <w:t>Familiarity with front-end technologies including HTML, CSS, and JavaScript</w:t>
      </w:r>
    </w:p>
    <w:p w14:paraId="3439D939" w14:textId="77777777" w:rsidR="00A274EB" w:rsidRPr="00712E65" w:rsidRDefault="00A274EB" w:rsidP="00712E6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23" w:color="E3E3E3"/>
          <w:right w:val="single" w:sz="2" w:space="0" w:color="E3E3E3"/>
        </w:pBdr>
        <w:tabs>
          <w:tab w:val="num" w:pos="720"/>
        </w:tabs>
        <w:spacing w:after="0"/>
        <w:rPr>
          <w:rFonts w:ascii="Arial" w:eastAsia="Times New Roman" w:hAnsi="Arial" w:cs="Arial"/>
          <w:szCs w:val="20"/>
          <w:lang w:val="en-AE" w:eastAsia="en-AE"/>
        </w:rPr>
      </w:pPr>
      <w:r w:rsidRPr="00712E65">
        <w:rPr>
          <w:rFonts w:ascii="Arial" w:eastAsia="Times New Roman" w:hAnsi="Arial" w:cs="Arial"/>
          <w:szCs w:val="20"/>
          <w:lang w:val="en-AE" w:eastAsia="en-AE"/>
        </w:rPr>
        <w:t xml:space="preserve">Knowledge of database management systems like MySQL </w:t>
      </w:r>
    </w:p>
    <w:p w14:paraId="2A4F2564" w14:textId="77777777" w:rsidR="00A274EB" w:rsidRPr="00712E65" w:rsidRDefault="00A274EB" w:rsidP="00712E6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23" w:color="E3E3E3"/>
          <w:right w:val="single" w:sz="2" w:space="0" w:color="E3E3E3"/>
        </w:pBdr>
        <w:tabs>
          <w:tab w:val="num" w:pos="720"/>
        </w:tabs>
        <w:spacing w:after="0"/>
        <w:rPr>
          <w:rFonts w:ascii="Arial" w:eastAsia="Times New Roman" w:hAnsi="Arial" w:cs="Arial"/>
          <w:szCs w:val="20"/>
          <w:lang w:val="en-AE" w:eastAsia="en-AE"/>
        </w:rPr>
      </w:pPr>
      <w:r w:rsidRPr="00712E65">
        <w:rPr>
          <w:rFonts w:ascii="Arial" w:eastAsia="Times New Roman" w:hAnsi="Arial" w:cs="Arial"/>
          <w:szCs w:val="20"/>
          <w:lang w:val="en-AE" w:eastAsia="en-AE"/>
        </w:rPr>
        <w:t>Ability to develop RESTful APIs</w:t>
      </w:r>
    </w:p>
    <w:p w14:paraId="395A4452" w14:textId="5A1B8412" w:rsidR="00A274EB" w:rsidRPr="00712E65" w:rsidRDefault="00A274EB" w:rsidP="00712E6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23" w:color="E3E3E3"/>
          <w:right w:val="single" w:sz="2" w:space="0" w:color="E3E3E3"/>
        </w:pBdr>
        <w:tabs>
          <w:tab w:val="num" w:pos="720"/>
        </w:tabs>
        <w:spacing w:after="0"/>
        <w:rPr>
          <w:rFonts w:ascii="Arial" w:eastAsia="Times New Roman" w:hAnsi="Arial" w:cs="Arial"/>
          <w:szCs w:val="20"/>
          <w:lang w:val="en-AE" w:eastAsia="en-AE"/>
        </w:rPr>
      </w:pPr>
      <w:r w:rsidRPr="00712E65">
        <w:rPr>
          <w:rFonts w:ascii="Arial" w:eastAsia="Times New Roman" w:hAnsi="Arial" w:cs="Arial"/>
          <w:szCs w:val="20"/>
          <w:lang w:val="en-AE" w:eastAsia="en-AE"/>
        </w:rPr>
        <w:t>Experience with version control systems such as G</w:t>
      </w:r>
      <w:r w:rsidR="00712E65">
        <w:rPr>
          <w:rFonts w:ascii="Arial" w:eastAsia="Times New Roman" w:hAnsi="Arial" w:cs="Arial"/>
          <w:szCs w:val="20"/>
          <w:lang w:val="en-AE" w:eastAsia="en-AE"/>
        </w:rPr>
        <w:t>it</w:t>
      </w:r>
    </w:p>
    <w:p w14:paraId="56FBD335" w14:textId="77777777" w:rsidR="00A274EB" w:rsidRPr="00712E65" w:rsidRDefault="00A274EB" w:rsidP="00712E6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23" w:color="E3E3E3"/>
          <w:right w:val="single" w:sz="2" w:space="0" w:color="E3E3E3"/>
        </w:pBdr>
        <w:tabs>
          <w:tab w:val="num" w:pos="720"/>
        </w:tabs>
        <w:spacing w:after="0"/>
        <w:rPr>
          <w:rFonts w:ascii="Arial" w:eastAsia="Times New Roman" w:hAnsi="Arial" w:cs="Arial"/>
          <w:szCs w:val="20"/>
          <w:lang w:val="en-AE" w:eastAsia="en-AE"/>
        </w:rPr>
      </w:pPr>
      <w:r w:rsidRPr="00712E65">
        <w:rPr>
          <w:rFonts w:ascii="Arial" w:eastAsia="Times New Roman" w:hAnsi="Arial" w:cs="Arial"/>
          <w:szCs w:val="20"/>
          <w:lang w:val="en-AE" w:eastAsia="en-AE"/>
        </w:rPr>
        <w:t>Understanding of software testing principles and practices</w:t>
      </w:r>
    </w:p>
    <w:p w14:paraId="719B1429" w14:textId="77777777" w:rsidR="00712E65" w:rsidRDefault="00A274EB" w:rsidP="00712E6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23" w:color="E3E3E3"/>
          <w:right w:val="single" w:sz="2" w:space="0" w:color="E3E3E3"/>
        </w:pBdr>
        <w:tabs>
          <w:tab w:val="num" w:pos="720"/>
        </w:tabs>
        <w:spacing w:after="0"/>
        <w:rPr>
          <w:rFonts w:ascii="Arial" w:eastAsia="Times New Roman" w:hAnsi="Arial" w:cs="Arial"/>
          <w:szCs w:val="20"/>
          <w:lang w:val="en-AE" w:eastAsia="en-AE"/>
        </w:rPr>
      </w:pPr>
      <w:r w:rsidRPr="00712E65">
        <w:rPr>
          <w:rFonts w:ascii="Arial" w:eastAsia="Times New Roman" w:hAnsi="Arial" w:cs="Arial"/>
          <w:szCs w:val="20"/>
          <w:lang w:val="en-AE" w:eastAsia="en-AE"/>
        </w:rPr>
        <w:t>Ability to work with third-party libraries and APIs</w:t>
      </w:r>
    </w:p>
    <w:p w14:paraId="11E740B3" w14:textId="6AC70F19" w:rsidR="00F41BEE" w:rsidRPr="00712E65" w:rsidRDefault="00A274EB" w:rsidP="00712E6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23" w:color="E3E3E3"/>
          <w:right w:val="single" w:sz="2" w:space="0" w:color="E3E3E3"/>
        </w:pBdr>
        <w:tabs>
          <w:tab w:val="num" w:pos="720"/>
        </w:tabs>
        <w:spacing w:after="0"/>
        <w:rPr>
          <w:rFonts w:ascii="Arial" w:eastAsia="Times New Roman" w:hAnsi="Arial" w:cs="Arial"/>
          <w:szCs w:val="20"/>
          <w:lang w:val="en-AE" w:eastAsia="en-AE"/>
        </w:rPr>
      </w:pPr>
      <w:r w:rsidRPr="00712E65">
        <w:rPr>
          <w:rFonts w:ascii="Arial" w:eastAsia="Times New Roman" w:hAnsi="Arial" w:cs="Arial"/>
          <w:szCs w:val="20"/>
          <w:lang w:val="en-AE" w:eastAsia="en-AE"/>
        </w:rPr>
        <w:t>Strong problem-solving and debugging skills</w:t>
      </w:r>
    </w:p>
    <w:p w14:paraId="6FA9D9AF" w14:textId="77777777" w:rsidR="00003455" w:rsidRPr="00712E65" w:rsidRDefault="00003455" w:rsidP="00003455">
      <w:pPr>
        <w:rPr>
          <w:rFonts w:ascii="Arial" w:hAnsi="Arial" w:cs="Arial"/>
        </w:rPr>
      </w:pPr>
    </w:p>
    <w:p w14:paraId="5C35C01B" w14:textId="77777777" w:rsidR="00003455" w:rsidRPr="00712E65" w:rsidRDefault="00003455" w:rsidP="00003455">
      <w:pPr>
        <w:rPr>
          <w:rFonts w:ascii="Arial" w:hAnsi="Arial" w:cs="Arial"/>
        </w:rPr>
      </w:pPr>
    </w:p>
    <w:p w14:paraId="1517AD4B" w14:textId="3F626483" w:rsidR="00F41BEE" w:rsidRPr="00712E65" w:rsidRDefault="00A274EB" w:rsidP="00D52131">
      <w:pPr>
        <w:pStyle w:val="Heading1"/>
        <w:rPr>
          <w:rFonts w:ascii="Arial" w:hAnsi="Arial" w:cs="Arial"/>
        </w:rPr>
      </w:pPr>
      <w:r w:rsidRPr="00712E65">
        <w:rPr>
          <w:rFonts w:ascii="Arial" w:hAnsi="Arial" w:cs="Arial"/>
        </w:rPr>
        <w:t>Projects</w:t>
      </w:r>
    </w:p>
    <w:p w14:paraId="485FD5C9" w14:textId="77777777" w:rsidR="00003455" w:rsidRPr="00712E65" w:rsidRDefault="00003455" w:rsidP="00003455">
      <w:pPr>
        <w:spacing w:line="168" w:lineRule="auto"/>
        <w:rPr>
          <w:rFonts w:ascii="Arial" w:hAnsi="Arial" w:cs="Arial"/>
          <w:sz w:val="10"/>
          <w:szCs w:val="12"/>
        </w:rPr>
      </w:pPr>
      <w:r w:rsidRPr="00712E65">
        <w:rPr>
          <w:rFonts w:ascii="Arial" w:hAnsi="Arial" w:cs="Arial"/>
          <w:noProof/>
          <w:sz w:val="10"/>
          <w:szCs w:val="12"/>
        </w:rPr>
        <mc:AlternateContent>
          <mc:Choice Requires="wps">
            <w:drawing>
              <wp:inline distT="0" distB="0" distL="0" distR="0" wp14:anchorId="74AA8A2B" wp14:editId="4D837939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3EE77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995B0F" w14:textId="1B3AAF49" w:rsidR="00F41BEE" w:rsidRPr="00712E65" w:rsidRDefault="00A274EB" w:rsidP="00A274EB">
      <w:pPr>
        <w:pStyle w:val="ListBullet"/>
        <w:numPr>
          <w:ilvl w:val="0"/>
          <w:numId w:val="0"/>
        </w:numPr>
        <w:ind w:left="288"/>
        <w:rPr>
          <w:rFonts w:ascii="Arial" w:hAnsi="Arial" w:cs="Arial"/>
        </w:rPr>
      </w:pPr>
      <w:r w:rsidRPr="00712E65">
        <w:rPr>
          <w:rFonts w:ascii="Arial" w:hAnsi="Arial" w:cs="Arial"/>
        </w:rPr>
        <w:t>link</w:t>
      </w:r>
    </w:p>
    <w:p w14:paraId="5778E024" w14:textId="7927ABCB" w:rsidR="00F41BEE" w:rsidRPr="00712E65" w:rsidRDefault="00F41BEE" w:rsidP="00A274EB">
      <w:pPr>
        <w:pStyle w:val="ListBullet"/>
        <w:numPr>
          <w:ilvl w:val="0"/>
          <w:numId w:val="0"/>
        </w:numPr>
        <w:ind w:left="288"/>
        <w:rPr>
          <w:rFonts w:ascii="Arial" w:hAnsi="Arial" w:cs="Arial"/>
        </w:rPr>
      </w:pPr>
      <w:r w:rsidRPr="00712E65">
        <w:rPr>
          <w:rFonts w:ascii="Arial" w:hAnsi="Arial" w:cs="Arial"/>
        </w:rPr>
        <w:t xml:space="preserve"> </w:t>
      </w:r>
    </w:p>
    <w:p w14:paraId="6A6DB3E7" w14:textId="77777777" w:rsidR="00712E65" w:rsidRPr="00712E65" w:rsidRDefault="00712E65" w:rsidP="00712E65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13793667"/>
          <w:placeholder>
            <w:docPart w:val="C7E8487E30C348C98D38643FB2912765"/>
          </w:placeholder>
          <w:temporary/>
          <w:showingPlcHdr/>
          <w15:appearance w15:val="hidden"/>
        </w:sdtPr>
        <w:sdtContent>
          <w:r w:rsidRPr="00712E65">
            <w:rPr>
              <w:rFonts w:ascii="Arial" w:hAnsi="Arial" w:cs="Arial"/>
            </w:rPr>
            <w:t>Education</w:t>
          </w:r>
        </w:sdtContent>
      </w:sdt>
    </w:p>
    <w:p w14:paraId="0D9B8461" w14:textId="77777777" w:rsidR="00712E65" w:rsidRPr="00712E65" w:rsidRDefault="00712E65" w:rsidP="00712E65">
      <w:pPr>
        <w:spacing w:line="168" w:lineRule="auto"/>
        <w:rPr>
          <w:rFonts w:ascii="Arial" w:hAnsi="Arial" w:cs="Arial"/>
          <w:sz w:val="10"/>
          <w:szCs w:val="12"/>
        </w:rPr>
      </w:pPr>
      <w:r w:rsidRPr="00712E65">
        <w:rPr>
          <w:rFonts w:ascii="Arial" w:hAnsi="Arial" w:cs="Arial"/>
          <w:noProof/>
          <w:sz w:val="10"/>
          <w:szCs w:val="12"/>
        </w:rPr>
        <mc:AlternateContent>
          <mc:Choice Requires="wps">
            <w:drawing>
              <wp:inline distT="0" distB="0" distL="0" distR="0" wp14:anchorId="26A5F1D5" wp14:editId="473B407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38EF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" strokecolor="windowText" strokeweight="1pt">
                <v:stroke joinstyle="miter"/>
                <w10:anchorlock/>
              </v:line>
            </w:pict>
          </mc:Fallback>
        </mc:AlternateContent>
      </w:r>
    </w:p>
    <w:p w14:paraId="7CDF52FE" w14:textId="727B37E8" w:rsidR="00712E65" w:rsidRPr="00712E65" w:rsidRDefault="00712E65" w:rsidP="00712E65">
      <w:pPr>
        <w:pStyle w:val="Heading2"/>
        <w:rPr>
          <w:rFonts w:ascii="Arial" w:hAnsi="Arial" w:cs="Arial"/>
        </w:rPr>
      </w:pPr>
      <w:r w:rsidRPr="00712E65">
        <w:rPr>
          <w:rFonts w:ascii="Arial" w:hAnsi="Arial" w:cs="Arial"/>
        </w:rPr>
        <w:t>Bachelor of computer Applications</w:t>
      </w:r>
      <w:r w:rsidRPr="00712E65">
        <w:rPr>
          <w:rFonts w:ascii="Arial" w:hAnsi="Arial" w:cs="Arial"/>
        </w:rPr>
        <w:tab/>
        <w:t>2012-2015</w:t>
      </w:r>
    </w:p>
    <w:p w14:paraId="1E7FC499" w14:textId="42CA6105" w:rsidR="00712E65" w:rsidRPr="00712E65" w:rsidRDefault="00712E65" w:rsidP="00712E65">
      <w:pPr>
        <w:rPr>
          <w:rFonts w:ascii="Arial" w:hAnsi="Arial" w:cs="Arial"/>
        </w:rPr>
      </w:pPr>
      <w:r w:rsidRPr="00712E65">
        <w:rPr>
          <w:rFonts w:ascii="Arial" w:hAnsi="Arial" w:cs="Arial"/>
        </w:rPr>
        <w:t xml:space="preserve">Pilathara Cooperative Arts &amp; Science College,Kannur,Kerala,india  </w:t>
      </w:r>
    </w:p>
    <w:p w14:paraId="69AB21B8" w14:textId="77777777" w:rsidR="00053AA6" w:rsidRDefault="00053AA6" w:rsidP="00712E65">
      <w:pPr>
        <w:pStyle w:val="Heading2"/>
      </w:pPr>
    </w:p>
    <w:p w14:paraId="69C88B84" w14:textId="72731430" w:rsidR="00053AA6" w:rsidRDefault="00053AA6" w:rsidP="00712E65">
      <w:pPr>
        <w:pStyle w:val="Heading2"/>
      </w:pPr>
      <w:r>
        <w:t>Certificates</w:t>
      </w:r>
    </w:p>
    <w:p w14:paraId="64783177" w14:textId="6F0D8AB9" w:rsidR="00712E65" w:rsidRDefault="00053AA6" w:rsidP="00053AA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D6E065" wp14:editId="5F80E63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814060" cy="7620"/>
                <wp:effectExtent l="0" t="0" r="34290" b="30480"/>
                <wp:wrapNone/>
                <wp:docPr id="13623289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86016" id="Straight Connector 1" o:spid="_x0000_s1026" style="position:absolute;flip:y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5pt" to="457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Entri Elevate</w:t>
      </w:r>
    </w:p>
    <w:p w14:paraId="20195B8A" w14:textId="1F25C2E8" w:rsidR="00053AA6" w:rsidRPr="00712E65" w:rsidRDefault="00053AA6" w:rsidP="00053AA6">
      <w:r>
        <w:t>Python Programing</w:t>
      </w:r>
    </w:p>
    <w:sectPr w:rsidR="00053AA6" w:rsidRPr="00712E65" w:rsidSect="00AA19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B0CF" w14:textId="77777777" w:rsidR="00AA19DA" w:rsidRDefault="00AA19DA">
      <w:pPr>
        <w:spacing w:after="0"/>
      </w:pPr>
      <w:r>
        <w:separator/>
      </w:r>
    </w:p>
  </w:endnote>
  <w:endnote w:type="continuationSeparator" w:id="0">
    <w:p w14:paraId="17154304" w14:textId="77777777" w:rsidR="00AA19DA" w:rsidRDefault="00AA19DA">
      <w:pPr>
        <w:spacing w:after="0"/>
      </w:pPr>
      <w:r>
        <w:continuationSeparator/>
      </w:r>
    </w:p>
  </w:endnote>
  <w:endnote w:type="continuationNotice" w:id="1">
    <w:p w14:paraId="36F738D3" w14:textId="77777777" w:rsidR="00AA19DA" w:rsidRDefault="00AA19D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B283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57FB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2A2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4CC10" w14:textId="77777777" w:rsidR="00AA19DA" w:rsidRDefault="00AA19DA">
      <w:pPr>
        <w:spacing w:after="0"/>
      </w:pPr>
      <w:r>
        <w:separator/>
      </w:r>
    </w:p>
  </w:footnote>
  <w:footnote w:type="continuationSeparator" w:id="0">
    <w:p w14:paraId="1027C43E" w14:textId="77777777" w:rsidR="00AA19DA" w:rsidRDefault="00AA19DA">
      <w:pPr>
        <w:spacing w:after="0"/>
      </w:pPr>
      <w:r>
        <w:continuationSeparator/>
      </w:r>
    </w:p>
  </w:footnote>
  <w:footnote w:type="continuationNotice" w:id="1">
    <w:p w14:paraId="7C65FEC6" w14:textId="77777777" w:rsidR="00AA19DA" w:rsidRDefault="00AA19D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CB1C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661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7F02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7746FE4"/>
    <w:multiLevelType w:val="hybridMultilevel"/>
    <w:tmpl w:val="A294ADF6"/>
    <w:lvl w:ilvl="0" w:tplc="4C09000F">
      <w:start w:val="1"/>
      <w:numFmt w:val="decimal"/>
      <w:lvlText w:val="%1."/>
      <w:lvlJc w:val="left"/>
      <w:pPr>
        <w:ind w:left="1008" w:hanging="360"/>
      </w:pPr>
    </w:lvl>
    <w:lvl w:ilvl="1" w:tplc="4C090019" w:tentative="1">
      <w:start w:val="1"/>
      <w:numFmt w:val="lowerLetter"/>
      <w:lvlText w:val="%2."/>
      <w:lvlJc w:val="left"/>
      <w:pPr>
        <w:ind w:left="1728" w:hanging="360"/>
      </w:pPr>
    </w:lvl>
    <w:lvl w:ilvl="2" w:tplc="4C09001B" w:tentative="1">
      <w:start w:val="1"/>
      <w:numFmt w:val="lowerRoman"/>
      <w:lvlText w:val="%3."/>
      <w:lvlJc w:val="right"/>
      <w:pPr>
        <w:ind w:left="2448" w:hanging="180"/>
      </w:pPr>
    </w:lvl>
    <w:lvl w:ilvl="3" w:tplc="4C09000F" w:tentative="1">
      <w:start w:val="1"/>
      <w:numFmt w:val="decimal"/>
      <w:lvlText w:val="%4."/>
      <w:lvlJc w:val="left"/>
      <w:pPr>
        <w:ind w:left="3168" w:hanging="360"/>
      </w:pPr>
    </w:lvl>
    <w:lvl w:ilvl="4" w:tplc="4C090019" w:tentative="1">
      <w:start w:val="1"/>
      <w:numFmt w:val="lowerLetter"/>
      <w:lvlText w:val="%5."/>
      <w:lvlJc w:val="left"/>
      <w:pPr>
        <w:ind w:left="3888" w:hanging="360"/>
      </w:pPr>
    </w:lvl>
    <w:lvl w:ilvl="5" w:tplc="4C09001B" w:tentative="1">
      <w:start w:val="1"/>
      <w:numFmt w:val="lowerRoman"/>
      <w:lvlText w:val="%6."/>
      <w:lvlJc w:val="right"/>
      <w:pPr>
        <w:ind w:left="4608" w:hanging="180"/>
      </w:pPr>
    </w:lvl>
    <w:lvl w:ilvl="6" w:tplc="4C09000F" w:tentative="1">
      <w:start w:val="1"/>
      <w:numFmt w:val="decimal"/>
      <w:lvlText w:val="%7."/>
      <w:lvlJc w:val="left"/>
      <w:pPr>
        <w:ind w:left="5328" w:hanging="360"/>
      </w:pPr>
    </w:lvl>
    <w:lvl w:ilvl="7" w:tplc="4C090019" w:tentative="1">
      <w:start w:val="1"/>
      <w:numFmt w:val="lowerLetter"/>
      <w:lvlText w:val="%8."/>
      <w:lvlJc w:val="left"/>
      <w:pPr>
        <w:ind w:left="6048" w:hanging="360"/>
      </w:pPr>
    </w:lvl>
    <w:lvl w:ilvl="8" w:tplc="4C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361D2F42"/>
    <w:multiLevelType w:val="multilevel"/>
    <w:tmpl w:val="A656A1E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3643EB"/>
    <w:multiLevelType w:val="hybridMultilevel"/>
    <w:tmpl w:val="7D20C44A"/>
    <w:lvl w:ilvl="0" w:tplc="4C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1066562377">
    <w:abstractNumId w:val="10"/>
  </w:num>
  <w:num w:numId="21" w16cid:durableId="1326279612">
    <w:abstractNumId w:val="14"/>
  </w:num>
  <w:num w:numId="22" w16cid:durableId="1207989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EB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3AA6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2E65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274EB"/>
    <w:rsid w:val="00A36F7A"/>
    <w:rsid w:val="00A7066C"/>
    <w:rsid w:val="00A70EFD"/>
    <w:rsid w:val="00A8131A"/>
    <w:rsid w:val="00AA19D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25E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27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ubnalukman15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E8487E30C348C98D38643FB2912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CA632-28F7-422D-8DD3-B568902C3D6C}"/>
      </w:docPartPr>
      <w:docPartBody>
        <w:p w:rsidR="00000000" w:rsidRDefault="00A9172F" w:rsidP="00A9172F">
          <w:pPr>
            <w:pStyle w:val="C7E8487E30C348C98D38643FB291276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2F"/>
    <w:rsid w:val="00A9172F"/>
    <w:rsid w:val="00E6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en-A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F3730E9B4C44F68DE53F37A8390B02">
    <w:name w:val="ACF3730E9B4C44F68DE53F37A8390B02"/>
  </w:style>
  <w:style w:type="paragraph" w:customStyle="1" w:styleId="57DC5EAD07304E7DA10BECA9B1AA7219">
    <w:name w:val="57DC5EAD07304E7DA10BECA9B1AA7219"/>
  </w:style>
  <w:style w:type="paragraph" w:customStyle="1" w:styleId="3D8D3D92ADA24ACBBD018ACCD1ACBB00">
    <w:name w:val="3D8D3D92ADA24ACBBD018ACCD1ACBB00"/>
  </w:style>
  <w:style w:type="paragraph" w:customStyle="1" w:styleId="11DD7BE982D94E3CA9C0C1BB029FBF9E">
    <w:name w:val="11DD7BE982D94E3CA9C0C1BB029FBF9E"/>
  </w:style>
  <w:style w:type="paragraph" w:customStyle="1" w:styleId="EF5999FFFE18433C989134973980166D">
    <w:name w:val="EF5999FFFE18433C989134973980166D"/>
  </w:style>
  <w:style w:type="paragraph" w:customStyle="1" w:styleId="A99F677B20444CF5AF9F5EE9F2001B47">
    <w:name w:val="A99F677B20444CF5AF9F5EE9F2001B47"/>
  </w:style>
  <w:style w:type="paragraph" w:customStyle="1" w:styleId="60275E9C2A2345C0BD9AAC5625226AD8">
    <w:name w:val="60275E9C2A2345C0BD9AAC5625226AD8"/>
  </w:style>
  <w:style w:type="paragraph" w:customStyle="1" w:styleId="046E7DBC71994925A3A895D4C7D01BF5">
    <w:name w:val="046E7DBC71994925A3A895D4C7D01BF5"/>
  </w:style>
  <w:style w:type="paragraph" w:customStyle="1" w:styleId="435007E0B8914A6C842491961E4DF101">
    <w:name w:val="435007E0B8914A6C842491961E4DF101"/>
  </w:style>
  <w:style w:type="paragraph" w:customStyle="1" w:styleId="1B269D2486574F83823DD73515B02343">
    <w:name w:val="1B269D2486574F83823DD73515B02343"/>
  </w:style>
  <w:style w:type="paragraph" w:customStyle="1" w:styleId="F702F7C4C64549AD9886CA8325E538EE">
    <w:name w:val="F702F7C4C64549AD9886CA8325E538EE"/>
  </w:style>
  <w:style w:type="paragraph" w:customStyle="1" w:styleId="B4CE4546D092464B81191FA0369EC4E3">
    <w:name w:val="B4CE4546D092464B81191FA0369EC4E3"/>
  </w:style>
  <w:style w:type="paragraph" w:customStyle="1" w:styleId="A545743333434B10A241C1E758C5EBD7">
    <w:name w:val="A545743333434B10A241C1E758C5EBD7"/>
  </w:style>
  <w:style w:type="paragraph" w:customStyle="1" w:styleId="DDCB92F081B7406D89CF06DAB744F1AA">
    <w:name w:val="DDCB92F081B7406D89CF06DAB744F1AA"/>
  </w:style>
  <w:style w:type="paragraph" w:customStyle="1" w:styleId="5F802A8296D6417DB99E7E21C54593A1">
    <w:name w:val="5F802A8296D6417DB99E7E21C54593A1"/>
  </w:style>
  <w:style w:type="paragraph" w:customStyle="1" w:styleId="108AED788020442387AF91503F8DFDCD">
    <w:name w:val="108AED788020442387AF91503F8DFDCD"/>
  </w:style>
  <w:style w:type="paragraph" w:customStyle="1" w:styleId="7E0E2BC3EA12487F8179B1EF75DBE776">
    <w:name w:val="7E0E2BC3EA12487F8179B1EF75DBE776"/>
  </w:style>
  <w:style w:type="paragraph" w:customStyle="1" w:styleId="7FBF4C8EDD23477E9F9D8977B5426FB2">
    <w:name w:val="7FBF4C8EDD23477E9F9D8977B5426FB2"/>
  </w:style>
  <w:style w:type="paragraph" w:customStyle="1" w:styleId="3D900E239B7F4513A5F96213F90004BE">
    <w:name w:val="3D900E239B7F4513A5F96213F90004BE"/>
  </w:style>
  <w:style w:type="paragraph" w:customStyle="1" w:styleId="AD4BB8EB6E20494E9DAF7DE9755FE877">
    <w:name w:val="AD4BB8EB6E20494E9DAF7DE9755FE877"/>
  </w:style>
  <w:style w:type="paragraph" w:customStyle="1" w:styleId="4B16C9F064C54CE3841A05E36DDD21F8">
    <w:name w:val="4B16C9F064C54CE3841A05E36DDD21F8"/>
  </w:style>
  <w:style w:type="paragraph" w:customStyle="1" w:styleId="8E06674BD6BD4519B123EBC4CE7538BE">
    <w:name w:val="8E06674BD6BD4519B123EBC4CE7538BE"/>
  </w:style>
  <w:style w:type="paragraph" w:customStyle="1" w:styleId="67814FE172304D43B63EAF3279239686">
    <w:name w:val="67814FE172304D43B63EAF3279239686"/>
  </w:style>
  <w:style w:type="paragraph" w:customStyle="1" w:styleId="F70C1AE41EE144BC8DB04E72A3261DA2">
    <w:name w:val="F70C1AE41EE144BC8DB04E72A3261DA2"/>
  </w:style>
  <w:style w:type="paragraph" w:customStyle="1" w:styleId="1D0349AC884546FCA0AFC38EA8C3F92C">
    <w:name w:val="1D0349AC884546FCA0AFC38EA8C3F92C"/>
  </w:style>
  <w:style w:type="paragraph" w:customStyle="1" w:styleId="28CD71C0B0E64B1DBE9E753B4F29D3C3">
    <w:name w:val="28CD71C0B0E64B1DBE9E753B4F29D3C3"/>
  </w:style>
  <w:style w:type="paragraph" w:customStyle="1" w:styleId="385424E8D7D64B33B167BAF5B01C3D63">
    <w:name w:val="385424E8D7D64B33B167BAF5B01C3D63"/>
  </w:style>
  <w:style w:type="paragraph" w:customStyle="1" w:styleId="1784E6F9922F4913B20507A1B0F77411">
    <w:name w:val="1784E6F9922F4913B20507A1B0F77411"/>
  </w:style>
  <w:style w:type="paragraph" w:customStyle="1" w:styleId="FA96F0D371434B71B5C8C1E9C6CDF606">
    <w:name w:val="FA96F0D371434B71B5C8C1E9C6CDF606"/>
  </w:style>
  <w:style w:type="paragraph" w:customStyle="1" w:styleId="59FB0719A0244740A0B364BA5E231843">
    <w:name w:val="59FB0719A0244740A0B364BA5E231843"/>
  </w:style>
  <w:style w:type="paragraph" w:customStyle="1" w:styleId="F2F1B4D7C3284C5FA3C1A164B6FC3727">
    <w:name w:val="F2F1B4D7C3284C5FA3C1A164B6FC3727"/>
  </w:style>
  <w:style w:type="paragraph" w:customStyle="1" w:styleId="15DAB21F474E410381D74F212E5B7078">
    <w:name w:val="15DAB21F474E410381D74F212E5B7078"/>
  </w:style>
  <w:style w:type="paragraph" w:customStyle="1" w:styleId="C6182102C98242728477D9217E9422A5">
    <w:name w:val="C6182102C98242728477D9217E9422A5"/>
  </w:style>
  <w:style w:type="paragraph" w:customStyle="1" w:styleId="0476878213344E2A93BDC02D822F5234">
    <w:name w:val="0476878213344E2A93BDC02D822F5234"/>
  </w:style>
  <w:style w:type="paragraph" w:customStyle="1" w:styleId="C7E8487E30C348C98D38643FB2912765">
    <w:name w:val="C7E8487E30C348C98D38643FB2912765"/>
    <w:rsid w:val="00A9172F"/>
  </w:style>
  <w:style w:type="paragraph" w:customStyle="1" w:styleId="49EAB64E4729475285F2C3A93418DC40">
    <w:name w:val="49EAB64E4729475285F2C3A93418DC40"/>
    <w:rsid w:val="00A9172F"/>
  </w:style>
  <w:style w:type="paragraph" w:customStyle="1" w:styleId="8F541FF8B9A1406DBA91ADB800A83834">
    <w:name w:val="8F541FF8B9A1406DBA91ADB800A83834"/>
    <w:rsid w:val="00A917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2024-04-08T20:44:00Z</dcterms:created>
  <dcterms:modified xsi:type="dcterms:W3CDTF">2024-04-08T21:11:00Z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